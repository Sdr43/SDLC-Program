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FE5E" w14:textId="17E350C4" w:rsidR="00B454B7" w:rsidRDefault="00B454B7" w:rsidP="001D5854">
      <w:pPr>
        <w:pStyle w:val="BodyText"/>
      </w:pPr>
    </w:p>
    <w:p w14:paraId="18054547" w14:textId="77777777" w:rsidR="00B454B7" w:rsidRDefault="00B454B7" w:rsidP="001D5854">
      <w:pPr>
        <w:pStyle w:val="BodyText"/>
      </w:pPr>
    </w:p>
    <w:p w14:paraId="1D3F6234" w14:textId="77777777" w:rsidR="00B454B7" w:rsidRDefault="00B454B7" w:rsidP="001D5854">
      <w:pPr>
        <w:pStyle w:val="BodyText"/>
      </w:pPr>
    </w:p>
    <w:p w14:paraId="23A71B37" w14:textId="77777777" w:rsidR="00B454B7" w:rsidRDefault="00B454B7" w:rsidP="001D5854">
      <w:pPr>
        <w:pStyle w:val="BodyText"/>
      </w:pPr>
    </w:p>
    <w:p w14:paraId="5CCBDAE8" w14:textId="77777777" w:rsidR="00B454B7" w:rsidRDefault="00B454B7" w:rsidP="001D5854">
      <w:pPr>
        <w:pStyle w:val="BodyText"/>
      </w:pPr>
    </w:p>
    <w:p w14:paraId="1399CC87" w14:textId="77777777" w:rsidR="00B454B7" w:rsidRDefault="00B454B7" w:rsidP="001D5854">
      <w:pPr>
        <w:pStyle w:val="BodyText"/>
      </w:pPr>
    </w:p>
    <w:p w14:paraId="0E480D25" w14:textId="77777777" w:rsidR="00B454B7" w:rsidRDefault="00B454B7" w:rsidP="001D5854">
      <w:pPr>
        <w:pStyle w:val="BodyText"/>
      </w:pPr>
    </w:p>
    <w:p w14:paraId="7D2CFD75" w14:textId="77777777" w:rsidR="00B454B7" w:rsidRDefault="00B454B7" w:rsidP="001D5854">
      <w:pPr>
        <w:pStyle w:val="BodyText"/>
      </w:pPr>
    </w:p>
    <w:p w14:paraId="42047A79" w14:textId="77777777" w:rsidR="00B454B7" w:rsidRDefault="00B454B7" w:rsidP="001D5854">
      <w:pPr>
        <w:pStyle w:val="BodyText"/>
      </w:pPr>
    </w:p>
    <w:p w14:paraId="40DB4F4B" w14:textId="77777777" w:rsidR="00B454B7" w:rsidRDefault="00B454B7" w:rsidP="001D5854">
      <w:pPr>
        <w:pStyle w:val="BodyText"/>
      </w:pPr>
    </w:p>
    <w:p w14:paraId="387DDA32" w14:textId="3749694F" w:rsidR="00B454B7" w:rsidRDefault="00A964CF" w:rsidP="001D5854">
      <w:pPr>
        <w:pStyle w:val="Heading1"/>
      </w:pPr>
      <w:bookmarkStart w:id="0" w:name="bkPaperTitl"/>
      <w:bookmarkEnd w:id="0"/>
      <w:r>
        <w:t>Sprint Review</w:t>
      </w:r>
      <w:r w:rsidR="00B44A17">
        <w:t xml:space="preserve"> and Retrospective</w:t>
      </w:r>
    </w:p>
    <w:p w14:paraId="4F2883DC" w14:textId="34074618" w:rsidR="00B454B7" w:rsidRDefault="00A964CF" w:rsidP="001D5854">
      <w:pPr>
        <w:pStyle w:val="Heading1"/>
      </w:pPr>
      <w:bookmarkStart w:id="1" w:name="bkAuthor"/>
      <w:bookmarkEnd w:id="1"/>
      <w:r>
        <w:t>Scott Rowe</w:t>
      </w:r>
    </w:p>
    <w:p w14:paraId="605764A3" w14:textId="49427229" w:rsidR="00B454B7" w:rsidRDefault="00A964CF" w:rsidP="001D5854">
      <w:pPr>
        <w:pStyle w:val="Heading1"/>
      </w:pPr>
      <w:bookmarkStart w:id="2" w:name="bkAuthorAffil"/>
      <w:bookmarkEnd w:id="2"/>
      <w:r>
        <w:t>Southern New Hampshire University</w:t>
      </w:r>
    </w:p>
    <w:p w14:paraId="51CC948C" w14:textId="77777777" w:rsidR="00194F4E" w:rsidRDefault="00B454B7" w:rsidP="00194F4E">
      <w:pPr>
        <w:pStyle w:val="Heading1"/>
        <w:rPr>
          <w:b/>
          <w:bCs/>
        </w:rPr>
      </w:pPr>
      <w:r>
        <w:br w:type="page"/>
      </w:r>
      <w:r w:rsidR="00194F4E">
        <w:rPr>
          <w:b/>
          <w:bCs/>
        </w:rPr>
        <w:lastRenderedPageBreak/>
        <w:t>T</w:t>
      </w:r>
      <w:r w:rsidR="00A964CF" w:rsidRPr="00A964CF">
        <w:rPr>
          <w:b/>
          <w:bCs/>
        </w:rPr>
        <w:t>he various roles</w:t>
      </w:r>
    </w:p>
    <w:p w14:paraId="695011DE" w14:textId="7ABABE80" w:rsidR="00BC6239" w:rsidRDefault="005B1038" w:rsidP="00775F2E">
      <w:pPr>
        <w:pStyle w:val="Heading1"/>
      </w:pPr>
      <w:r>
        <w:t>In the success of the SNHU Travel project</w:t>
      </w:r>
      <w:r w:rsidR="00951F0E">
        <w:t xml:space="preserve">, this couldn’t have done </w:t>
      </w:r>
      <w:r w:rsidR="001D7912">
        <w:t>this without</w:t>
      </w:r>
      <w:r w:rsidR="00951F0E">
        <w:t xml:space="preserve"> the </w:t>
      </w:r>
      <w:r w:rsidR="00D11F01">
        <w:t xml:space="preserve">role of the Product Owner, </w:t>
      </w:r>
      <w:r w:rsidR="008923C7">
        <w:t>getting the cus</w:t>
      </w:r>
      <w:r w:rsidR="009F63F4">
        <w:t>tomer needs</w:t>
      </w:r>
      <w:r w:rsidR="00D339B8">
        <w:t xml:space="preserve"> </w:t>
      </w:r>
      <w:r w:rsidR="00000288">
        <w:t>in</w:t>
      </w:r>
      <w:r w:rsidR="00AA214B">
        <w:t xml:space="preserve"> </w:t>
      </w:r>
      <w:r w:rsidR="00D339B8">
        <w:t xml:space="preserve">creating </w:t>
      </w:r>
      <w:r w:rsidR="002E7D30">
        <w:t>product backlogs for the stories</w:t>
      </w:r>
      <w:r w:rsidR="001A2C43">
        <w:t xml:space="preserve"> and any other requirements that were needed</w:t>
      </w:r>
      <w:r w:rsidR="00FD6075">
        <w:t xml:space="preserve">. Then after receiving these </w:t>
      </w:r>
      <w:r w:rsidR="00054716">
        <w:t>stories,</w:t>
      </w:r>
      <w:r w:rsidR="00FD6075">
        <w:t xml:space="preserve"> </w:t>
      </w:r>
      <w:r w:rsidR="008774C2">
        <w:t xml:space="preserve">as the Scrum Master </w:t>
      </w:r>
      <w:r w:rsidR="00FD6075">
        <w:t xml:space="preserve">I was able to </w:t>
      </w:r>
      <w:r w:rsidR="0035389C">
        <w:t xml:space="preserve">assign the </w:t>
      </w:r>
      <w:r w:rsidR="008B73B1">
        <w:t xml:space="preserve">specific parts </w:t>
      </w:r>
      <w:r w:rsidR="00EC73BD">
        <w:t xml:space="preserve">out to my </w:t>
      </w:r>
      <w:r w:rsidR="005E5F1F">
        <w:t xml:space="preserve">scrum </w:t>
      </w:r>
      <w:r w:rsidR="00EC73BD">
        <w:t>team</w:t>
      </w:r>
      <w:r w:rsidR="007A1611">
        <w:t xml:space="preserve"> </w:t>
      </w:r>
      <w:r w:rsidR="00FE178E">
        <w:t xml:space="preserve">so that </w:t>
      </w:r>
      <w:r w:rsidR="0072630F">
        <w:t>they could</w:t>
      </w:r>
      <w:r w:rsidR="00432A68">
        <w:t xml:space="preserve"> get</w:t>
      </w:r>
      <w:r w:rsidR="0072630F">
        <w:t xml:space="preserve"> started</w:t>
      </w:r>
      <w:r w:rsidR="00054716">
        <w:t xml:space="preserve"> right away</w:t>
      </w:r>
      <w:r w:rsidR="00E54056">
        <w:t xml:space="preserve"> </w:t>
      </w:r>
      <w:r w:rsidR="00AA214B">
        <w:t>and</w:t>
      </w:r>
      <w:r w:rsidR="00432A68">
        <w:t xml:space="preserve"> </w:t>
      </w:r>
      <w:r w:rsidR="002B7F77">
        <w:t xml:space="preserve">to find ways to improve </w:t>
      </w:r>
      <w:r w:rsidR="004454B2">
        <w:t xml:space="preserve">their workflow. The Developer </w:t>
      </w:r>
      <w:r w:rsidR="0046747E">
        <w:t xml:space="preserve">took the stories and </w:t>
      </w:r>
      <w:r w:rsidR="004D4479">
        <w:t xml:space="preserve">added </w:t>
      </w:r>
      <w:r w:rsidR="0046747E">
        <w:t xml:space="preserve">some great pictures </w:t>
      </w:r>
      <w:r w:rsidR="004D4479">
        <w:t xml:space="preserve">to various venues </w:t>
      </w:r>
      <w:r w:rsidR="00046D67">
        <w:t xml:space="preserve">that were described </w:t>
      </w:r>
      <w:r w:rsidR="00674564">
        <w:t>i</w:t>
      </w:r>
      <w:r w:rsidR="00046D67">
        <w:t>n the stories</w:t>
      </w:r>
      <w:r w:rsidR="00674564">
        <w:t xml:space="preserve"> </w:t>
      </w:r>
      <w:r w:rsidR="006525ED">
        <w:t xml:space="preserve">with </w:t>
      </w:r>
      <w:r w:rsidR="00712596">
        <w:t>software funct</w:t>
      </w:r>
      <w:r w:rsidR="00504309">
        <w:t xml:space="preserve">ionality, code customization, and great comments </w:t>
      </w:r>
      <w:r w:rsidR="00076B0C">
        <w:t>informing what she did to get everything running.</w:t>
      </w:r>
      <w:r w:rsidR="005A215C">
        <w:t xml:space="preserve"> </w:t>
      </w:r>
      <w:r w:rsidR="009F6091">
        <w:t xml:space="preserve">Then handing </w:t>
      </w:r>
      <w:r w:rsidR="00CF259E">
        <w:t>the</w:t>
      </w:r>
      <w:r w:rsidR="009F6091">
        <w:t xml:space="preserve"> work to the Tester, where </w:t>
      </w:r>
      <w:r w:rsidR="007E6656">
        <w:t>they</w:t>
      </w:r>
      <w:r w:rsidR="009F6091">
        <w:t xml:space="preserve"> can check for bugs</w:t>
      </w:r>
      <w:r w:rsidR="00A93E62">
        <w:t xml:space="preserve"> and to find any defects that need to </w:t>
      </w:r>
      <w:r w:rsidR="00AE5248">
        <w:t>be fixed</w:t>
      </w:r>
      <w:r w:rsidR="006D142F">
        <w:t xml:space="preserve">. Everything that he accomplished </w:t>
      </w:r>
      <w:r w:rsidR="0053480A">
        <w:t>improved the product quality to high status.</w:t>
      </w:r>
      <w:r w:rsidR="00126E43">
        <w:t xml:space="preserve"> With </w:t>
      </w:r>
      <w:r w:rsidR="00302D5D">
        <w:t>everyone’s</w:t>
      </w:r>
      <w:r w:rsidR="00126E43">
        <w:t xml:space="preserve"> contributions</w:t>
      </w:r>
      <w:r w:rsidR="00912868">
        <w:t xml:space="preserve"> </w:t>
      </w:r>
      <w:r w:rsidR="002904D2">
        <w:t xml:space="preserve">to this product </w:t>
      </w:r>
      <w:r w:rsidR="00290AE9">
        <w:t>were able to finalize the project before deadline</w:t>
      </w:r>
      <w:r w:rsidR="00BC6239">
        <w:t>.</w:t>
      </w:r>
    </w:p>
    <w:p w14:paraId="1A4FDF03" w14:textId="77777777" w:rsidR="00AF3BE6" w:rsidRDefault="00AF3BE6" w:rsidP="00E81D41">
      <w:pPr>
        <w:pStyle w:val="BodyText"/>
        <w:ind w:firstLine="0"/>
      </w:pPr>
    </w:p>
    <w:p w14:paraId="48D3C3C0" w14:textId="19E5A74C" w:rsidR="00775F2E" w:rsidRPr="00E81D41" w:rsidRDefault="00494D5F" w:rsidP="00E81D41">
      <w:pPr>
        <w:pStyle w:val="BodyText"/>
        <w:ind w:firstLine="0"/>
      </w:pPr>
      <w:r>
        <w:t xml:space="preserve"> </w:t>
      </w:r>
      <w:r w:rsidR="00775F2E" w:rsidRPr="00E80336">
        <w:rPr>
          <w:b/>
          <w:bCs/>
        </w:rPr>
        <w:t>User Stories</w:t>
      </w:r>
      <w:r w:rsidR="00480D43" w:rsidRPr="00E80336">
        <w:rPr>
          <w:b/>
          <w:bCs/>
        </w:rPr>
        <w:t xml:space="preserve"> to</w:t>
      </w:r>
      <w:r w:rsidR="00775F2E" w:rsidRPr="00E80336">
        <w:rPr>
          <w:b/>
          <w:bCs/>
        </w:rPr>
        <w:t xml:space="preserve"> Completion</w:t>
      </w:r>
    </w:p>
    <w:p w14:paraId="4A60AEB0" w14:textId="5960A5A0" w:rsidR="00494D5F" w:rsidRDefault="00494D5F" w:rsidP="00775F2E">
      <w:pPr>
        <w:pStyle w:val="BodyText"/>
      </w:pPr>
      <w:r>
        <w:t xml:space="preserve">  </w:t>
      </w:r>
      <w:r w:rsidR="00480D43">
        <w:t xml:space="preserve">   </w:t>
      </w:r>
      <w:r w:rsidR="001747EB">
        <w:t xml:space="preserve">When we used the </w:t>
      </w:r>
      <w:r w:rsidR="00A058B4">
        <w:t xml:space="preserve">Scrum-agile approach towards </w:t>
      </w:r>
      <w:r w:rsidR="00C0448A">
        <w:t>these user stories to completion</w:t>
      </w:r>
      <w:r w:rsidR="00237F22">
        <w:t xml:space="preserve">, </w:t>
      </w:r>
      <w:r w:rsidR="00D62F25">
        <w:t xml:space="preserve">the first thing </w:t>
      </w:r>
      <w:r w:rsidR="00EE12E7">
        <w:t>we applied was the creat</w:t>
      </w:r>
      <w:r w:rsidR="00E11FAA">
        <w:t>ion of the</w:t>
      </w:r>
      <w:r w:rsidR="00EE12E7">
        <w:t xml:space="preserve"> Product Backlog</w:t>
      </w:r>
      <w:r w:rsidR="00EF7BAE">
        <w:t xml:space="preserve">. This Backlog consists </w:t>
      </w:r>
      <w:r w:rsidR="008256DB">
        <w:t xml:space="preserve">of stories set by priorities from high </w:t>
      </w:r>
      <w:r w:rsidR="00E80336">
        <w:t>to low</w:t>
      </w:r>
      <w:r w:rsidR="009013F9">
        <w:t xml:space="preserve"> </w:t>
      </w:r>
      <w:r w:rsidR="00B60569">
        <w:t xml:space="preserve">and the description of what they </w:t>
      </w:r>
      <w:r w:rsidR="002A5529">
        <w:t xml:space="preserve">are </w:t>
      </w:r>
      <w:r w:rsidR="00F12BF3">
        <w:t>about</w:t>
      </w:r>
      <w:r w:rsidR="00E11FAA">
        <w:t>.</w:t>
      </w:r>
      <w:r w:rsidR="00F12BF3">
        <w:t xml:space="preserve"> Then </w:t>
      </w:r>
      <w:r w:rsidR="00C174BF">
        <w:t>I set up</w:t>
      </w:r>
      <w:r w:rsidR="00F12BF3">
        <w:t xml:space="preserve"> </w:t>
      </w:r>
      <w:r w:rsidR="00C174BF">
        <w:t>a Sprint</w:t>
      </w:r>
      <w:r w:rsidR="00F12BF3">
        <w:t xml:space="preserve"> </w:t>
      </w:r>
      <w:r w:rsidR="00C174BF">
        <w:t>P</w:t>
      </w:r>
      <w:r w:rsidR="006B0817">
        <w:t>lanning</w:t>
      </w:r>
      <w:r w:rsidR="005D4A13">
        <w:t xml:space="preserve"> method to </w:t>
      </w:r>
      <w:r w:rsidR="00D10DA0">
        <w:t>figure out the duration length of the product</w:t>
      </w:r>
      <w:r w:rsidR="00B302CE">
        <w:t xml:space="preserve"> and I set it to short sprints</w:t>
      </w:r>
      <w:r w:rsidR="00CF2337">
        <w:t xml:space="preserve"> so that </w:t>
      </w:r>
      <w:r w:rsidR="006415B8">
        <w:t xml:space="preserve">we could show what we have done </w:t>
      </w:r>
      <w:r w:rsidR="00C72346">
        <w:t xml:space="preserve">to the customer </w:t>
      </w:r>
      <w:r w:rsidR="004E4712">
        <w:t>to</w:t>
      </w:r>
      <w:r w:rsidR="00C72346">
        <w:t xml:space="preserve"> receive any feedbacks </w:t>
      </w:r>
      <w:r w:rsidR="004E4712">
        <w:t>and correct anything that needs it.</w:t>
      </w:r>
      <w:r w:rsidR="00AA50DE">
        <w:t xml:space="preserve"> </w:t>
      </w:r>
      <w:r w:rsidR="00EE285C">
        <w:t xml:space="preserve">After that I </w:t>
      </w:r>
      <w:r w:rsidR="00F025B4">
        <w:t xml:space="preserve">initiated Scrum meetings, those meetings were the pay off because of those </w:t>
      </w:r>
      <w:r w:rsidR="00A252E5">
        <w:t xml:space="preserve">are communication on things were outstanding. </w:t>
      </w:r>
      <w:r w:rsidR="00944D29">
        <w:t xml:space="preserve">Everybody gave details of what they were doing, what they have done, </w:t>
      </w:r>
      <w:r w:rsidR="003F1798">
        <w:t>and what they were going to do next.</w:t>
      </w:r>
      <w:r w:rsidR="0063390C">
        <w:t xml:space="preserve"> </w:t>
      </w:r>
      <w:r w:rsidR="007456EA">
        <w:t xml:space="preserve">I took what everyone said and placed </w:t>
      </w:r>
      <w:r w:rsidR="00E16B3A">
        <w:t>posted notes on a task board of our progress</w:t>
      </w:r>
      <w:r w:rsidR="00D03950">
        <w:t xml:space="preserve"> by numbered items.</w:t>
      </w:r>
      <w:r w:rsidR="00133DA0">
        <w:t xml:space="preserve"> </w:t>
      </w:r>
      <w:r w:rsidR="003C0A82">
        <w:t xml:space="preserve">The </w:t>
      </w:r>
      <w:r w:rsidR="003C0A82">
        <w:lastRenderedPageBreak/>
        <w:t xml:space="preserve">knowing </w:t>
      </w:r>
      <w:r w:rsidR="000D5C9F">
        <w:t>of what</w:t>
      </w:r>
      <w:r w:rsidR="003C0A82">
        <w:t xml:space="preserve"> all of us </w:t>
      </w:r>
      <w:r w:rsidR="00C951AE">
        <w:t xml:space="preserve">have contributed was the key </w:t>
      </w:r>
      <w:r w:rsidR="000D5C9F">
        <w:t>to</w:t>
      </w:r>
      <w:r w:rsidR="00C951AE">
        <w:t xml:space="preserve"> how </w:t>
      </w:r>
      <w:r w:rsidR="00DC642F">
        <w:t xml:space="preserve">we completed this product </w:t>
      </w:r>
      <w:r w:rsidR="00693C49">
        <w:t>and be successful at it.</w:t>
      </w:r>
    </w:p>
    <w:p w14:paraId="193A6E31" w14:textId="77777777" w:rsidR="00E81D41" w:rsidRDefault="00E81D41" w:rsidP="00E81D41">
      <w:pPr>
        <w:pStyle w:val="BodyText"/>
        <w:ind w:firstLine="0"/>
      </w:pPr>
    </w:p>
    <w:p w14:paraId="769AC2F5" w14:textId="38A125F8" w:rsidR="00257BD5" w:rsidRPr="00115BFC" w:rsidRDefault="00257BD5" w:rsidP="00E81D41">
      <w:pPr>
        <w:pStyle w:val="BodyText"/>
        <w:ind w:firstLine="0"/>
        <w:rPr>
          <w:b/>
          <w:bCs/>
        </w:rPr>
      </w:pPr>
      <w:r w:rsidRPr="00115BFC">
        <w:rPr>
          <w:b/>
          <w:bCs/>
        </w:rPr>
        <w:t>Interrupted and Changed Direction</w:t>
      </w:r>
    </w:p>
    <w:p w14:paraId="0F3927CC" w14:textId="49970A49" w:rsidR="00A463AE" w:rsidRDefault="00FE7FD6" w:rsidP="00775F2E">
      <w:pPr>
        <w:pStyle w:val="BodyText"/>
      </w:pPr>
      <w:r>
        <w:t xml:space="preserve">When we got the email from the Product Owner about the new changes </w:t>
      </w:r>
      <w:r w:rsidR="00F021F6">
        <w:t xml:space="preserve">my team was </w:t>
      </w:r>
      <w:r w:rsidR="008F7C95">
        <w:t xml:space="preserve">frustrated because they were almost </w:t>
      </w:r>
      <w:r w:rsidR="009D0B45">
        <w:t xml:space="preserve">finished and </w:t>
      </w:r>
      <w:r w:rsidR="00BB4D1C">
        <w:t>now,</w:t>
      </w:r>
      <w:r w:rsidR="009D0B45">
        <w:t xml:space="preserve"> we </w:t>
      </w:r>
      <w:r w:rsidR="00BB4D1C">
        <w:t>must</w:t>
      </w:r>
      <w:r w:rsidR="009D0B45">
        <w:t xml:space="preserve"> take a step back and make some new adjustments to the stories and them some. </w:t>
      </w:r>
      <w:r w:rsidR="00BB4D1C">
        <w:t xml:space="preserve">Then we all talked it out </w:t>
      </w:r>
      <w:r w:rsidR="00C1633A">
        <w:t xml:space="preserve">and broke it down to what was done </w:t>
      </w:r>
      <w:r w:rsidR="00C205EF">
        <w:t xml:space="preserve">and </w:t>
      </w:r>
      <w:r w:rsidR="00F93298">
        <w:t xml:space="preserve">how we implement these new changes and </w:t>
      </w:r>
      <w:r w:rsidR="00AC4B2F">
        <w:t xml:space="preserve">still meet the deadline with ease. That is how </w:t>
      </w:r>
      <w:r w:rsidR="00FD3E03">
        <w:t>we handled that situation</w:t>
      </w:r>
      <w:r w:rsidR="0095198F">
        <w:t xml:space="preserve"> and if any </w:t>
      </w:r>
      <w:r w:rsidR="005320DF">
        <w:t xml:space="preserve">other ones approach us like that, that I know as a team we can </w:t>
      </w:r>
      <w:r w:rsidR="00115BFC">
        <w:t>tackle it head on and win every time.</w:t>
      </w:r>
    </w:p>
    <w:p w14:paraId="646CE8B3" w14:textId="77777777" w:rsidR="00E81D41" w:rsidRDefault="00E81D41" w:rsidP="00E81D41">
      <w:pPr>
        <w:pStyle w:val="BodyText"/>
        <w:ind w:firstLine="0"/>
      </w:pPr>
    </w:p>
    <w:p w14:paraId="0E389FAE" w14:textId="05F35E14" w:rsidR="00EB7EE7" w:rsidRDefault="00E53D50" w:rsidP="00E81D41">
      <w:pPr>
        <w:pStyle w:val="BodyText"/>
        <w:ind w:firstLine="0"/>
        <w:rPr>
          <w:b/>
          <w:bCs/>
        </w:rPr>
      </w:pPr>
      <w:r>
        <w:t xml:space="preserve"> </w:t>
      </w:r>
      <w:r w:rsidR="00EB7EE7" w:rsidRPr="00E53D50">
        <w:rPr>
          <w:b/>
          <w:bCs/>
        </w:rPr>
        <w:t>Communication i</w:t>
      </w:r>
      <w:r w:rsidRPr="00E53D50">
        <w:rPr>
          <w:b/>
          <w:bCs/>
        </w:rPr>
        <w:t>s Key</w:t>
      </w:r>
    </w:p>
    <w:p w14:paraId="5517A520" w14:textId="77777777" w:rsidR="00432C9E" w:rsidRDefault="00003F50" w:rsidP="00775F2E">
      <w:pPr>
        <w:pStyle w:val="BodyText"/>
      </w:pPr>
      <w:r>
        <w:t xml:space="preserve">The best form of communication that was effective for my Scrum Team was the Scrum meetings. </w:t>
      </w:r>
      <w:r w:rsidR="00204239">
        <w:t xml:space="preserve">I used a simple approach </w:t>
      </w:r>
      <w:r w:rsidR="000C6C11">
        <w:t xml:space="preserve">in our time together letting us </w:t>
      </w:r>
      <w:r w:rsidR="00AD0605">
        <w:t xml:space="preserve">all in the know of the project. </w:t>
      </w:r>
      <w:r w:rsidR="00554379">
        <w:t xml:space="preserve">I started first by saying what I have done, </w:t>
      </w:r>
      <w:r w:rsidR="00332B07">
        <w:t>what I am doing now and what needs to be done</w:t>
      </w:r>
      <w:r w:rsidR="00CB25D6">
        <w:t xml:space="preserve"> after, </w:t>
      </w:r>
      <w:r w:rsidR="00031981">
        <w:t>with a small pouncing ball</w:t>
      </w:r>
      <w:r w:rsidR="00011E2B">
        <w:t xml:space="preserve">. I would randomly set an order and whoever received the </w:t>
      </w:r>
      <w:r w:rsidR="006E4FDF">
        <w:t xml:space="preserve">ball they would have the floor and could talk without any </w:t>
      </w:r>
      <w:r w:rsidR="00AC08BA">
        <w:t xml:space="preserve">interruptions. If they need someone to answer a </w:t>
      </w:r>
      <w:r w:rsidR="005C3D8C">
        <w:t>question,</w:t>
      </w:r>
      <w:r w:rsidR="00AC08BA">
        <w:t xml:space="preserve"> they </w:t>
      </w:r>
      <w:r w:rsidR="005C3D8C">
        <w:t>will</w:t>
      </w:r>
      <w:r w:rsidR="00AC08BA">
        <w:t xml:space="preserve"> simply bounce the ball to that person to get it answered. </w:t>
      </w:r>
      <w:r w:rsidR="005C3D8C">
        <w:t>That way there is no winners or losers her</w:t>
      </w:r>
      <w:r w:rsidR="006D3D76">
        <w:t>e</w:t>
      </w:r>
      <w:r w:rsidR="005C3D8C">
        <w:t xml:space="preserve"> and we are a family </w:t>
      </w:r>
      <w:r w:rsidR="00445B56">
        <w:t xml:space="preserve">who has each other’s back. </w:t>
      </w:r>
      <w:r w:rsidR="006169B6">
        <w:t xml:space="preserve">Also, the Product owner is </w:t>
      </w:r>
      <w:r w:rsidR="008071E4">
        <w:t>very good about letting us know of any changes and if I know the team will know</w:t>
      </w:r>
      <w:r w:rsidR="00C9080B">
        <w:t xml:space="preserve"> no matter what</w:t>
      </w:r>
      <w:r w:rsidR="00E82B77">
        <w:t>, and that is why are communication is so strong.</w:t>
      </w:r>
    </w:p>
    <w:p w14:paraId="002A3131" w14:textId="77777777" w:rsidR="00E81D41" w:rsidRDefault="00E81D41" w:rsidP="00E81D41">
      <w:pPr>
        <w:pStyle w:val="BodyText"/>
        <w:ind w:firstLine="0"/>
      </w:pPr>
    </w:p>
    <w:p w14:paraId="28DC57CF" w14:textId="421D7BFB" w:rsidR="00FE287A" w:rsidRPr="00A845FF" w:rsidRDefault="00BA409E" w:rsidP="00E81D41">
      <w:pPr>
        <w:pStyle w:val="BodyText"/>
        <w:ind w:firstLine="0"/>
        <w:rPr>
          <w:b/>
          <w:bCs/>
        </w:rPr>
      </w:pPr>
      <w:r w:rsidRPr="00A845FF">
        <w:rPr>
          <w:b/>
          <w:bCs/>
        </w:rPr>
        <w:t>Tools and the Principles</w:t>
      </w:r>
    </w:p>
    <w:p w14:paraId="3D5DF048" w14:textId="26A51D2F" w:rsidR="00034E4C" w:rsidRDefault="007C23F6" w:rsidP="00775F2E">
      <w:pPr>
        <w:pStyle w:val="BodyText"/>
      </w:pPr>
      <w:r>
        <w:lastRenderedPageBreak/>
        <w:t xml:space="preserve">When </w:t>
      </w:r>
      <w:r w:rsidR="0038298F">
        <w:t xml:space="preserve">putting the stories together </w:t>
      </w:r>
      <w:r w:rsidR="00521AC0">
        <w:t>for the sprint</w:t>
      </w:r>
      <w:r w:rsidR="00517D6D">
        <w:t xml:space="preserve">, </w:t>
      </w:r>
      <w:r w:rsidR="0067111A">
        <w:t xml:space="preserve">I broke them down into multiple tasks. </w:t>
      </w:r>
      <w:r w:rsidR="001E259A">
        <w:t xml:space="preserve">Then I split them within the team by using a </w:t>
      </w:r>
      <w:r w:rsidR="006C2B49">
        <w:t xml:space="preserve">Scrum Board, that way I can separate the tasks </w:t>
      </w:r>
      <w:r w:rsidR="00D431CF">
        <w:t xml:space="preserve">into individual properties that </w:t>
      </w:r>
      <w:r w:rsidR="00151613">
        <w:t>include</w:t>
      </w:r>
      <w:r w:rsidR="00D431CF">
        <w:t xml:space="preserve"> </w:t>
      </w:r>
      <w:r w:rsidR="008F2108">
        <w:t>Stories,</w:t>
      </w:r>
      <w:r w:rsidR="00151613">
        <w:t xml:space="preserve"> Next, </w:t>
      </w:r>
      <w:r w:rsidR="001F1C1A">
        <w:t>Working, Review, and Done.</w:t>
      </w:r>
      <w:r w:rsidR="009B76D2">
        <w:t xml:space="preserve"> </w:t>
      </w:r>
      <w:r w:rsidR="00A83BC3">
        <w:t>Th</w:t>
      </w:r>
      <w:r w:rsidR="006B6A08">
        <w:t xml:space="preserve">is </w:t>
      </w:r>
      <w:r w:rsidR="005B0278">
        <w:t>is how I wanted to be organized, the one main tool I used was JIRA and it</w:t>
      </w:r>
      <w:r w:rsidR="006B6A08">
        <w:t xml:space="preserve"> was the best approach in handling </w:t>
      </w:r>
      <w:r w:rsidR="007A4EE4">
        <w:t xml:space="preserve">this project, because not only are we </w:t>
      </w:r>
      <w:r w:rsidR="005B018B">
        <w:t>updating it as we go along but we are communicat</w:t>
      </w:r>
      <w:r w:rsidR="0052405B">
        <w:t xml:space="preserve">ing are progress to everyone and it shows. </w:t>
      </w:r>
      <w:r w:rsidR="005B0278">
        <w:t xml:space="preserve">Another reason why I chose </w:t>
      </w:r>
      <w:r w:rsidR="005B0278" w:rsidRPr="005B0278">
        <w:t>Jira Software i</w:t>
      </w:r>
      <w:r w:rsidR="00E053BC">
        <w:t>t</w:t>
      </w:r>
      <w:r w:rsidR="005B0278" w:rsidRPr="005B0278">
        <w:t>s part of a family of products designed to help teams of all types manage work</w:t>
      </w:r>
      <w:r w:rsidR="00E053BC">
        <w:t xml:space="preserve"> (Atlassian, 2022)</w:t>
      </w:r>
      <w:r w:rsidR="005B0278" w:rsidRPr="005B0278">
        <w:t>.</w:t>
      </w:r>
      <w:r w:rsidR="00E053BC">
        <w:t xml:space="preserve"> </w:t>
      </w:r>
      <w:r w:rsidR="00C21746">
        <w:t xml:space="preserve">Then in the Scrum meeting not only are we </w:t>
      </w:r>
      <w:r w:rsidR="007B7F00">
        <w:t>updating are</w:t>
      </w:r>
      <w:r w:rsidR="00C21746">
        <w:t xml:space="preserve"> </w:t>
      </w:r>
      <w:r w:rsidR="00F9608D">
        <w:t>progress,</w:t>
      </w:r>
      <w:r w:rsidR="00C21746">
        <w:t xml:space="preserve"> </w:t>
      </w:r>
      <w:r w:rsidR="006A1449">
        <w:t xml:space="preserve">but we can also ask for help with </w:t>
      </w:r>
      <w:r w:rsidR="006119BA">
        <w:t xml:space="preserve">a particular task that may need to two </w:t>
      </w:r>
      <w:r w:rsidR="00087E73">
        <w:t>working on it then just one, something I overlooked</w:t>
      </w:r>
      <w:r w:rsidR="007B7F00">
        <w:t>. Going back to the Scrum Board I added a time</w:t>
      </w:r>
      <w:r w:rsidR="00F9608D">
        <w:t xml:space="preserve"> slot </w:t>
      </w:r>
      <w:r w:rsidR="003003ED">
        <w:t>to the task to show when you started and when it was finished</w:t>
      </w:r>
      <w:r w:rsidR="00570E02">
        <w:t>, that way I noticed that one of my team members are struggling then I</w:t>
      </w:r>
      <w:r w:rsidR="00A71271">
        <w:t>’ll find a way to fix it so everything can run smoothly.</w:t>
      </w:r>
      <w:r w:rsidR="00D14239">
        <w:t xml:space="preserve"> </w:t>
      </w:r>
      <w:r w:rsidR="003C5DB4">
        <w:t>In this paragraph</w:t>
      </w:r>
      <w:r w:rsidR="00C23C76">
        <w:t xml:space="preserve">, I have </w:t>
      </w:r>
      <w:r w:rsidR="007B04E7">
        <w:t>expressed</w:t>
      </w:r>
      <w:r w:rsidR="008E3607">
        <w:t xml:space="preserve"> </w:t>
      </w:r>
      <w:r w:rsidR="007B04E7">
        <w:t>self-organization</w:t>
      </w:r>
      <w:r w:rsidR="008F2108">
        <w:t xml:space="preserve"> </w:t>
      </w:r>
      <w:r w:rsidR="00F86006">
        <w:t xml:space="preserve">in my </w:t>
      </w:r>
      <w:r w:rsidR="008E3607">
        <w:t>teammates</w:t>
      </w:r>
      <w:r w:rsidR="00955251">
        <w:t xml:space="preserve"> </w:t>
      </w:r>
      <w:r w:rsidR="00F86006">
        <w:t>for getting their tasks done</w:t>
      </w:r>
      <w:r w:rsidR="00C1280C">
        <w:t xml:space="preserve"> on time</w:t>
      </w:r>
      <w:r w:rsidR="00202ED7">
        <w:t>,</w:t>
      </w:r>
      <w:r w:rsidR="00C1280C">
        <w:t xml:space="preserve"> </w:t>
      </w:r>
      <w:r w:rsidR="00337A78">
        <w:t>Prioritizing the tasks</w:t>
      </w:r>
      <w:r w:rsidR="00F63381">
        <w:t xml:space="preserve"> to them</w:t>
      </w:r>
      <w:r w:rsidR="00337A78">
        <w:t xml:space="preserve">, </w:t>
      </w:r>
      <w:r w:rsidR="00202ED7">
        <w:t>Time</w:t>
      </w:r>
      <w:r w:rsidR="002E1483">
        <w:t xml:space="preserve"> manag</w:t>
      </w:r>
      <w:r w:rsidR="004451DD">
        <w:t>ing</w:t>
      </w:r>
      <w:r w:rsidR="002E1483">
        <w:t>, Collaboration</w:t>
      </w:r>
      <w:r w:rsidR="0066209B">
        <w:t>, and Communication.</w:t>
      </w:r>
      <w:r w:rsidR="00440F1C">
        <w:t xml:space="preserve"> These are </w:t>
      </w:r>
      <w:r w:rsidR="009672D4">
        <w:t xml:space="preserve">the </w:t>
      </w:r>
      <w:r w:rsidR="00440F1C">
        <w:t xml:space="preserve">main principles that helped are </w:t>
      </w:r>
      <w:r w:rsidR="00166317">
        <w:t xml:space="preserve">product to be a great success </w:t>
      </w:r>
      <w:r w:rsidR="009672D4">
        <w:t>for o</w:t>
      </w:r>
      <w:r w:rsidR="000456E8">
        <w:t>ur customer and will be included for future projects</w:t>
      </w:r>
      <w:r w:rsidR="00A845FF">
        <w:t>.</w:t>
      </w:r>
    </w:p>
    <w:p w14:paraId="39EB0B11" w14:textId="77777777" w:rsidR="00374975" w:rsidRDefault="00374975" w:rsidP="00374975">
      <w:pPr>
        <w:pStyle w:val="BodyText"/>
        <w:ind w:firstLine="0"/>
      </w:pPr>
    </w:p>
    <w:p w14:paraId="365AC101" w14:textId="3D63D4E4" w:rsidR="006708B9" w:rsidRPr="00A715E3" w:rsidRDefault="00374975" w:rsidP="00374975">
      <w:pPr>
        <w:pStyle w:val="BodyText"/>
        <w:ind w:firstLine="0"/>
        <w:rPr>
          <w:b/>
          <w:bCs/>
        </w:rPr>
      </w:pPr>
      <w:r w:rsidRPr="00A715E3">
        <w:rPr>
          <w:b/>
          <w:bCs/>
        </w:rPr>
        <w:t>Assessing the Effectiveness</w:t>
      </w:r>
    </w:p>
    <w:p w14:paraId="1033303B" w14:textId="7A9EC9F0" w:rsidR="00374975" w:rsidRDefault="000755F3" w:rsidP="00775F2E">
      <w:pPr>
        <w:pStyle w:val="BodyText"/>
      </w:pPr>
      <w:r>
        <w:t xml:space="preserve">When </w:t>
      </w:r>
      <w:r w:rsidR="003154D1">
        <w:t>I</w:t>
      </w:r>
      <w:r>
        <w:t xml:space="preserve"> started </w:t>
      </w:r>
      <w:r w:rsidR="005864F4">
        <w:t xml:space="preserve">with this Scrum-agile approach </w:t>
      </w:r>
      <w:r w:rsidR="003154D1">
        <w:t>I</w:t>
      </w:r>
      <w:r w:rsidR="005864F4">
        <w:t xml:space="preserve"> noticed some advantages and some disadvantages</w:t>
      </w:r>
      <w:r w:rsidR="003154D1">
        <w:t xml:space="preserve"> to this method</w:t>
      </w:r>
      <w:r w:rsidR="00BB4358">
        <w:t xml:space="preserve">. </w:t>
      </w:r>
      <w:r w:rsidR="009E7948">
        <w:t>The adva</w:t>
      </w:r>
      <w:r w:rsidR="007576F2">
        <w:t xml:space="preserve">ntages </w:t>
      </w:r>
      <w:r w:rsidR="00D86E40">
        <w:t>were that it helps to be</w:t>
      </w:r>
      <w:r w:rsidR="009D57F7">
        <w:t xml:space="preserve"> creative</w:t>
      </w:r>
      <w:r w:rsidR="0018578F">
        <w:t xml:space="preserve"> and innovative</w:t>
      </w:r>
      <w:r w:rsidR="00CA71D7">
        <w:t xml:space="preserve"> because the cu</w:t>
      </w:r>
      <w:r w:rsidR="00941A4C">
        <w:t xml:space="preserve">stomers expect a </w:t>
      </w:r>
      <w:r w:rsidR="00A61F4F">
        <w:t>high-level</w:t>
      </w:r>
      <w:r w:rsidR="00941A4C">
        <w:t xml:space="preserve"> product.</w:t>
      </w:r>
      <w:r w:rsidR="00A61F4F">
        <w:t xml:space="preserve"> Then from the </w:t>
      </w:r>
      <w:r w:rsidR="00886838">
        <w:t>D</w:t>
      </w:r>
      <w:r w:rsidR="00FD364C">
        <w:t>eveloper’s</w:t>
      </w:r>
      <w:r w:rsidR="00A61F4F">
        <w:t xml:space="preserve"> standpoint </w:t>
      </w:r>
      <w:r w:rsidR="00FD364C">
        <w:t>is quality</w:t>
      </w:r>
      <w:r w:rsidR="00120FB5">
        <w:t xml:space="preserve"> of the product, if its not top notch or above average then </w:t>
      </w:r>
      <w:r w:rsidR="00941971">
        <w:t>it means nothing.</w:t>
      </w:r>
      <w:r w:rsidR="00FC45C6">
        <w:t xml:space="preserve"> Another advantage is </w:t>
      </w:r>
      <w:r w:rsidR="00F56967">
        <w:t xml:space="preserve">the satisfaction of the customer, because </w:t>
      </w:r>
      <w:r w:rsidR="0015600B">
        <w:t>if we do a great job of what they want</w:t>
      </w:r>
      <w:r w:rsidR="003E061E">
        <w:t xml:space="preserve"> then they’ll always come back and not only that they will tell their friends about us.</w:t>
      </w:r>
      <w:r w:rsidR="00B65683">
        <w:t xml:space="preserve"> Then with </w:t>
      </w:r>
      <w:r w:rsidR="00B65683">
        <w:lastRenderedPageBreak/>
        <w:t xml:space="preserve">customers </w:t>
      </w:r>
      <w:r w:rsidR="007F22E5">
        <w:t xml:space="preserve">adjusting their feedbacks </w:t>
      </w:r>
      <w:r w:rsidR="00420CCD">
        <w:t xml:space="preserve">and we are </w:t>
      </w:r>
      <w:r w:rsidR="003F6BD6">
        <w:t>always ready</w:t>
      </w:r>
      <w:r w:rsidR="00420CCD">
        <w:t xml:space="preserve"> to adjust with them</w:t>
      </w:r>
      <w:r w:rsidR="00D94A4F">
        <w:t>. Using the agile</w:t>
      </w:r>
      <w:r w:rsidR="00A74959">
        <w:t xml:space="preserve"> approach allowed us to change with it without any problems</w:t>
      </w:r>
      <w:r w:rsidR="00212EB0">
        <w:t xml:space="preserve">. </w:t>
      </w:r>
      <w:r w:rsidR="00713F6D">
        <w:t>We</w:t>
      </w:r>
      <w:r w:rsidR="00212EB0">
        <w:t xml:space="preserve"> used smaller iterations so that we could be ready for </w:t>
      </w:r>
      <w:r w:rsidR="003943AE">
        <w:t>adjustment like that</w:t>
      </w:r>
      <w:r w:rsidR="00D928EF">
        <w:t xml:space="preserve"> and that helped tremendously. </w:t>
      </w:r>
      <w:r w:rsidR="00713F6D">
        <w:t xml:space="preserve">Some of the </w:t>
      </w:r>
      <w:r w:rsidR="00D928EF">
        <w:t>disa</w:t>
      </w:r>
      <w:r w:rsidR="00E13D3A">
        <w:t xml:space="preserve">dvantages I encountered was that a few </w:t>
      </w:r>
      <w:r w:rsidR="00A70204">
        <w:t>of my members needed more training</w:t>
      </w:r>
      <w:r w:rsidR="003D32C1">
        <w:t xml:space="preserve"> on </w:t>
      </w:r>
      <w:r w:rsidR="00410557">
        <w:t>their</w:t>
      </w:r>
      <w:r w:rsidR="003D32C1">
        <w:t xml:space="preserve"> skills that were already </w:t>
      </w:r>
      <w:r w:rsidR="00410557">
        <w:t>established</w:t>
      </w:r>
      <w:r w:rsidR="003D32C1">
        <w:t xml:space="preserve">. </w:t>
      </w:r>
      <w:r w:rsidR="000F22BB">
        <w:t xml:space="preserve">I was able to help </w:t>
      </w:r>
      <w:r w:rsidR="00410557">
        <w:t xml:space="preserve">them </w:t>
      </w:r>
      <w:r w:rsidR="00C31DB1">
        <w:t xml:space="preserve">progress </w:t>
      </w:r>
      <w:r w:rsidR="00DB1DDD">
        <w:t xml:space="preserve">more with the methods </w:t>
      </w:r>
      <w:r w:rsidR="009D262B">
        <w:t>integrated in their work.</w:t>
      </w:r>
      <w:r w:rsidR="003058D4">
        <w:t xml:space="preserve"> </w:t>
      </w:r>
      <w:r w:rsidR="00C65F9A">
        <w:t xml:space="preserve">Another disadvantage we overcame was </w:t>
      </w:r>
      <w:r w:rsidR="003103F0">
        <w:t>the transitioning to an agile</w:t>
      </w:r>
      <w:r w:rsidR="009B522E">
        <w:t>, I mean it wasn’t easy but with the right patience</w:t>
      </w:r>
      <w:r w:rsidR="002D70A8">
        <w:t xml:space="preserve"> and integrity </w:t>
      </w:r>
      <w:r w:rsidR="00B640E6">
        <w:t>we absolutely did great</w:t>
      </w:r>
      <w:r w:rsidR="007F1709">
        <w:t>. As you can see</w:t>
      </w:r>
      <w:r w:rsidR="00C00FBC">
        <w:t xml:space="preserve">, why </w:t>
      </w:r>
      <w:r w:rsidR="00CE3335">
        <w:t xml:space="preserve">we </w:t>
      </w:r>
      <w:r w:rsidR="00C00FBC">
        <w:t xml:space="preserve">were so successful was that </w:t>
      </w:r>
      <w:r w:rsidR="00A23C2C">
        <w:t>the positives in this statement outweighed the nega</w:t>
      </w:r>
      <w:r w:rsidR="00CE3335">
        <w:t xml:space="preserve">tives. That is a plus </w:t>
      </w:r>
      <w:r w:rsidR="0037311F">
        <w:t>in my book.</w:t>
      </w:r>
    </w:p>
    <w:p w14:paraId="159F7096" w14:textId="22351324" w:rsidR="001D5854" w:rsidRDefault="00D43AC6" w:rsidP="00A715E3">
      <w:pPr>
        <w:pStyle w:val="BodyText"/>
      </w:pPr>
      <w:r>
        <w:t xml:space="preserve">I believe that the </w:t>
      </w:r>
      <w:r w:rsidR="006253EE">
        <w:t xml:space="preserve">Scrum-agile approach was the right method for the job because, </w:t>
      </w:r>
      <w:r w:rsidR="00901C4D">
        <w:t xml:space="preserve">everything we went through to </w:t>
      </w:r>
      <w:r w:rsidR="00C8782C">
        <w:t>get to this</w:t>
      </w:r>
      <w:r w:rsidR="00901C4D">
        <w:t xml:space="preserve"> point </w:t>
      </w:r>
      <w:r w:rsidR="00C8782C">
        <w:t xml:space="preserve">wasn’t </w:t>
      </w:r>
      <w:r w:rsidR="00366C05">
        <w:t xml:space="preserve">for </w:t>
      </w:r>
      <w:r w:rsidR="00C8782C">
        <w:t>nothing</w:t>
      </w:r>
      <w:r w:rsidR="000F6A8F">
        <w:t xml:space="preserve">, it gave us a purpose to initiate </w:t>
      </w:r>
      <w:r w:rsidR="008231D2">
        <w:t xml:space="preserve">and try something new to </w:t>
      </w:r>
      <w:r w:rsidR="006C3365">
        <w:t xml:space="preserve">complete a project faster than a </w:t>
      </w:r>
      <w:r w:rsidR="00E22154">
        <w:t>Waterfall method would have.</w:t>
      </w:r>
      <w:r w:rsidR="00787455">
        <w:t xml:space="preserve"> The </w:t>
      </w:r>
      <w:r w:rsidR="00787455" w:rsidRPr="00787455">
        <w:t xml:space="preserve">larger tasks are </w:t>
      </w:r>
      <w:r w:rsidR="00787455" w:rsidRPr="00787455">
        <w:t>better</w:t>
      </w:r>
      <w:r w:rsidR="00787455" w:rsidRPr="00787455">
        <w:t xml:space="preserve"> with the agile-Scrum approach because it helps teams break down big projects into modular "bite-sized" pieces</w:t>
      </w:r>
      <w:r w:rsidR="00787455">
        <w:t xml:space="preserve">. </w:t>
      </w:r>
      <w:r w:rsidR="00847B8A">
        <w:t xml:space="preserve">We had the right people in the right place to make this </w:t>
      </w:r>
      <w:r w:rsidR="00C7229D">
        <w:t xml:space="preserve">project </w:t>
      </w:r>
      <w:r w:rsidR="001D3AD0">
        <w:t xml:space="preserve">great and we did </w:t>
      </w:r>
      <w:r w:rsidR="00BD480B">
        <w:t>that with using smaller iterations</w:t>
      </w:r>
      <w:r w:rsidR="00CE3AC3">
        <w:t xml:space="preserve">. That enabled us to be ready for changes </w:t>
      </w:r>
      <w:r w:rsidR="00227CAA">
        <w:t xml:space="preserve">in the stories and this agile approach allowed us to be </w:t>
      </w:r>
      <w:r w:rsidR="002761A5">
        <w:t>there waiting for it.</w:t>
      </w:r>
      <w:r w:rsidR="00CE2758">
        <w:t xml:space="preserve"> Then prioritizing the tasks made everything else simple too</w:t>
      </w:r>
      <w:r w:rsidR="00BD36FE">
        <w:t xml:space="preserve">, </w:t>
      </w:r>
      <w:r w:rsidR="00B06C5E">
        <w:t>and the collaboration of my team working together</w:t>
      </w:r>
      <w:r w:rsidR="004932B3">
        <w:t xml:space="preserve">. The Scrum meetings gave us the opportunity to </w:t>
      </w:r>
      <w:r w:rsidR="00010AD8">
        <w:t xml:space="preserve">communicate are thoughts to one another and to elaborate on </w:t>
      </w:r>
      <w:r w:rsidR="000B0314">
        <w:t xml:space="preserve">the tasks that were given. So, yes after the </w:t>
      </w:r>
      <w:r w:rsidR="00AD435D">
        <w:t xml:space="preserve">dust has settled and smoke has cleared, this Scrum-agile approach was the best </w:t>
      </w:r>
      <w:r w:rsidR="00393D6C">
        <w:t>decision we made as team,</w:t>
      </w:r>
      <w:bookmarkStart w:id="3" w:name="bkAbstract"/>
      <w:bookmarkEnd w:id="3"/>
      <w:r w:rsidR="00A715E3">
        <w:t xml:space="preserve"> as a family.</w:t>
      </w:r>
    </w:p>
    <w:p w14:paraId="4146B59E" w14:textId="50B24C95" w:rsidR="00E053BC" w:rsidRDefault="00E053BC" w:rsidP="00A715E3">
      <w:pPr>
        <w:pStyle w:val="BodyText"/>
      </w:pPr>
    </w:p>
    <w:p w14:paraId="6330D654" w14:textId="55AC85D7" w:rsidR="00E053BC" w:rsidRPr="00E053BC" w:rsidRDefault="00E053BC" w:rsidP="00A715E3">
      <w:pPr>
        <w:pStyle w:val="BodyText"/>
        <w:rPr>
          <w:b/>
          <w:bCs/>
        </w:rPr>
      </w:pPr>
      <w:r>
        <w:t xml:space="preserve">                                                        </w:t>
      </w:r>
      <w:r w:rsidRPr="00E053BC">
        <w:rPr>
          <w:b/>
          <w:bCs/>
        </w:rPr>
        <w:t>References</w:t>
      </w:r>
    </w:p>
    <w:p w14:paraId="1AACDD0C" w14:textId="44DC7671" w:rsidR="00E053BC" w:rsidRDefault="00E053BC" w:rsidP="00E053BC">
      <w:pPr>
        <w:pStyle w:val="BodyText"/>
      </w:pPr>
      <w:r>
        <w:lastRenderedPageBreak/>
        <w:t xml:space="preserve">Atlassian. 2022. </w:t>
      </w:r>
      <w:r w:rsidRPr="00E053BC">
        <w:t>What is Jira used for?</w:t>
      </w:r>
      <w:r>
        <w:t xml:space="preserve"> </w:t>
      </w:r>
      <w:hyperlink r:id="rId10" w:history="1">
        <w:r w:rsidRPr="00C655C9">
          <w:rPr>
            <w:rStyle w:val="Hyperlink"/>
          </w:rPr>
          <w:t>https://www.atlassian.com/software/jira/guides/use-cases/what-is-jira-used-for#Jira-for-requirements-&amp;-test-case-management</w:t>
        </w:r>
      </w:hyperlink>
    </w:p>
    <w:p w14:paraId="15E729E5" w14:textId="77777777" w:rsidR="00E053BC" w:rsidRPr="001D5854" w:rsidRDefault="00E053BC" w:rsidP="00E053BC">
      <w:pPr>
        <w:pStyle w:val="BodyText"/>
      </w:pPr>
    </w:p>
    <w:sectPr w:rsidR="00E053BC" w:rsidRPr="001D5854" w:rsidSect="001D5854">
      <w:headerReference w:type="default" r:id="rId11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AA707" w14:textId="77777777" w:rsidR="0064689B" w:rsidRDefault="0064689B">
      <w:r>
        <w:separator/>
      </w:r>
    </w:p>
  </w:endnote>
  <w:endnote w:type="continuationSeparator" w:id="0">
    <w:p w14:paraId="0CF5FA6F" w14:textId="77777777" w:rsidR="0064689B" w:rsidRDefault="0064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39302" w14:textId="77777777" w:rsidR="0064689B" w:rsidRDefault="0064689B">
      <w:r>
        <w:separator/>
      </w:r>
    </w:p>
  </w:footnote>
  <w:footnote w:type="continuationSeparator" w:id="0">
    <w:p w14:paraId="3F6D059B" w14:textId="77777777" w:rsidR="0064689B" w:rsidRDefault="00646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0DCEC" w14:textId="61B07790" w:rsidR="003C763C" w:rsidRDefault="003C763C">
    <w:pPr>
      <w:pStyle w:val="Header"/>
    </w:pPr>
    <w:r>
      <w:t xml:space="preserve">                                                                                                                                              Rowe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8F993C5" w14:textId="77777777" w:rsidR="001D5854" w:rsidRPr="001D5854" w:rsidRDefault="001D5854" w:rsidP="001D5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A5E2E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7A3C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EE0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14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AE0B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50A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2B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C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DC7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6A8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74610702"/>
    <w:multiLevelType w:val="hybridMultilevel"/>
    <w:tmpl w:val="27E60BB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 w16cid:durableId="1945844915">
    <w:abstractNumId w:val="9"/>
  </w:num>
  <w:num w:numId="2" w16cid:durableId="1365443956">
    <w:abstractNumId w:val="7"/>
  </w:num>
  <w:num w:numId="3" w16cid:durableId="1520586384">
    <w:abstractNumId w:val="6"/>
  </w:num>
  <w:num w:numId="4" w16cid:durableId="687560646">
    <w:abstractNumId w:val="5"/>
  </w:num>
  <w:num w:numId="5" w16cid:durableId="93868412">
    <w:abstractNumId w:val="4"/>
  </w:num>
  <w:num w:numId="6" w16cid:durableId="1198667094">
    <w:abstractNumId w:val="8"/>
  </w:num>
  <w:num w:numId="7" w16cid:durableId="1701471318">
    <w:abstractNumId w:val="3"/>
  </w:num>
  <w:num w:numId="8" w16cid:durableId="169562240">
    <w:abstractNumId w:val="2"/>
  </w:num>
  <w:num w:numId="9" w16cid:durableId="158011575">
    <w:abstractNumId w:val="1"/>
  </w:num>
  <w:num w:numId="10" w16cid:durableId="1613896477">
    <w:abstractNumId w:val="0"/>
  </w:num>
  <w:num w:numId="11" w16cid:durableId="1329554575">
    <w:abstractNumId w:val="11"/>
  </w:num>
  <w:num w:numId="12" w16cid:durableId="1975465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64CF"/>
    <w:rsid w:val="00000288"/>
    <w:rsid w:val="00003F50"/>
    <w:rsid w:val="00010AD8"/>
    <w:rsid w:val="00011E2B"/>
    <w:rsid w:val="00021FF9"/>
    <w:rsid w:val="00031981"/>
    <w:rsid w:val="00034E4C"/>
    <w:rsid w:val="00043AB6"/>
    <w:rsid w:val="000456E8"/>
    <w:rsid w:val="00046D67"/>
    <w:rsid w:val="00047CC1"/>
    <w:rsid w:val="000538BC"/>
    <w:rsid w:val="00054716"/>
    <w:rsid w:val="0005557E"/>
    <w:rsid w:val="000755F3"/>
    <w:rsid w:val="00076B0C"/>
    <w:rsid w:val="00083425"/>
    <w:rsid w:val="00087E73"/>
    <w:rsid w:val="000B0314"/>
    <w:rsid w:val="000C6C11"/>
    <w:rsid w:val="000D5C9F"/>
    <w:rsid w:val="000F22BB"/>
    <w:rsid w:val="000F6A8F"/>
    <w:rsid w:val="00115BFC"/>
    <w:rsid w:val="00117651"/>
    <w:rsid w:val="00120FB5"/>
    <w:rsid w:val="00121DEC"/>
    <w:rsid w:val="00126E43"/>
    <w:rsid w:val="00130ECA"/>
    <w:rsid w:val="00133881"/>
    <w:rsid w:val="00133DA0"/>
    <w:rsid w:val="00151613"/>
    <w:rsid w:val="0015600B"/>
    <w:rsid w:val="00161CD2"/>
    <w:rsid w:val="00166317"/>
    <w:rsid w:val="001747EB"/>
    <w:rsid w:val="0018578F"/>
    <w:rsid w:val="00193762"/>
    <w:rsid w:val="00194F4E"/>
    <w:rsid w:val="001A2C43"/>
    <w:rsid w:val="001B4796"/>
    <w:rsid w:val="001C2EBA"/>
    <w:rsid w:val="001D3AD0"/>
    <w:rsid w:val="001D5854"/>
    <w:rsid w:val="001D7912"/>
    <w:rsid w:val="001E259A"/>
    <w:rsid w:val="001F1C1A"/>
    <w:rsid w:val="00200FC9"/>
    <w:rsid w:val="00202ED7"/>
    <w:rsid w:val="00204239"/>
    <w:rsid w:val="00212EB0"/>
    <w:rsid w:val="00227CAA"/>
    <w:rsid w:val="00237F22"/>
    <w:rsid w:val="00257BD5"/>
    <w:rsid w:val="002761A5"/>
    <w:rsid w:val="002870BB"/>
    <w:rsid w:val="002904D2"/>
    <w:rsid w:val="00290AE9"/>
    <w:rsid w:val="002A5529"/>
    <w:rsid w:val="002B7F77"/>
    <w:rsid w:val="002D70A8"/>
    <w:rsid w:val="002E1483"/>
    <w:rsid w:val="002E5607"/>
    <w:rsid w:val="002E7D30"/>
    <w:rsid w:val="003003ED"/>
    <w:rsid w:val="00302D5D"/>
    <w:rsid w:val="003058D4"/>
    <w:rsid w:val="003103F0"/>
    <w:rsid w:val="00312375"/>
    <w:rsid w:val="003154D1"/>
    <w:rsid w:val="00332B07"/>
    <w:rsid w:val="00337A78"/>
    <w:rsid w:val="0035389C"/>
    <w:rsid w:val="00366C05"/>
    <w:rsid w:val="0037311F"/>
    <w:rsid w:val="00374975"/>
    <w:rsid w:val="0038298F"/>
    <w:rsid w:val="00393D6C"/>
    <w:rsid w:val="003943AE"/>
    <w:rsid w:val="003C0A82"/>
    <w:rsid w:val="003C5DB4"/>
    <w:rsid w:val="003C763C"/>
    <w:rsid w:val="003D32C1"/>
    <w:rsid w:val="003E0197"/>
    <w:rsid w:val="003E061E"/>
    <w:rsid w:val="003E42BD"/>
    <w:rsid w:val="003F1798"/>
    <w:rsid w:val="003F6BD6"/>
    <w:rsid w:val="00400A5A"/>
    <w:rsid w:val="00410557"/>
    <w:rsid w:val="00420CCD"/>
    <w:rsid w:val="00432A68"/>
    <w:rsid w:val="00432C9E"/>
    <w:rsid w:val="00440F1C"/>
    <w:rsid w:val="004451DD"/>
    <w:rsid w:val="004454B2"/>
    <w:rsid w:val="00445B56"/>
    <w:rsid w:val="0046747E"/>
    <w:rsid w:val="00480D43"/>
    <w:rsid w:val="004932B3"/>
    <w:rsid w:val="00494D5F"/>
    <w:rsid w:val="004D4479"/>
    <w:rsid w:val="004E4712"/>
    <w:rsid w:val="00500DD7"/>
    <w:rsid w:val="00504309"/>
    <w:rsid w:val="0051625C"/>
    <w:rsid w:val="00517D6D"/>
    <w:rsid w:val="00521AC0"/>
    <w:rsid w:val="00523140"/>
    <w:rsid w:val="0052405B"/>
    <w:rsid w:val="005320DF"/>
    <w:rsid w:val="0053480A"/>
    <w:rsid w:val="00554379"/>
    <w:rsid w:val="005623D0"/>
    <w:rsid w:val="00570E02"/>
    <w:rsid w:val="00572052"/>
    <w:rsid w:val="005864F4"/>
    <w:rsid w:val="005935CF"/>
    <w:rsid w:val="005A215C"/>
    <w:rsid w:val="005B018B"/>
    <w:rsid w:val="005B0278"/>
    <w:rsid w:val="005B1038"/>
    <w:rsid w:val="005B1C2F"/>
    <w:rsid w:val="005C3D8C"/>
    <w:rsid w:val="005D3C46"/>
    <w:rsid w:val="005D4A13"/>
    <w:rsid w:val="005E2A8C"/>
    <w:rsid w:val="005E5F1F"/>
    <w:rsid w:val="006119BA"/>
    <w:rsid w:val="006163AA"/>
    <w:rsid w:val="006169B6"/>
    <w:rsid w:val="006253EE"/>
    <w:rsid w:val="0063390C"/>
    <w:rsid w:val="006415B8"/>
    <w:rsid w:val="0064689B"/>
    <w:rsid w:val="006525ED"/>
    <w:rsid w:val="0066209B"/>
    <w:rsid w:val="006708B9"/>
    <w:rsid w:val="0067111A"/>
    <w:rsid w:val="00674564"/>
    <w:rsid w:val="00693C49"/>
    <w:rsid w:val="006A1353"/>
    <w:rsid w:val="006A1449"/>
    <w:rsid w:val="006B0817"/>
    <w:rsid w:val="006B6A08"/>
    <w:rsid w:val="006C2B49"/>
    <w:rsid w:val="006C3365"/>
    <w:rsid w:val="006D142F"/>
    <w:rsid w:val="006D3D76"/>
    <w:rsid w:val="006E4FDF"/>
    <w:rsid w:val="006F5309"/>
    <w:rsid w:val="00712596"/>
    <w:rsid w:val="00713F6D"/>
    <w:rsid w:val="0072630F"/>
    <w:rsid w:val="00735C06"/>
    <w:rsid w:val="007456EA"/>
    <w:rsid w:val="007576F2"/>
    <w:rsid w:val="00775F2E"/>
    <w:rsid w:val="00787455"/>
    <w:rsid w:val="007A1611"/>
    <w:rsid w:val="007A4EE4"/>
    <w:rsid w:val="007B04E7"/>
    <w:rsid w:val="007B79BD"/>
    <w:rsid w:val="007B7F00"/>
    <w:rsid w:val="007C23F6"/>
    <w:rsid w:val="007E6656"/>
    <w:rsid w:val="007F1709"/>
    <w:rsid w:val="007F22E5"/>
    <w:rsid w:val="008071E4"/>
    <w:rsid w:val="0081739B"/>
    <w:rsid w:val="008231D2"/>
    <w:rsid w:val="008256DB"/>
    <w:rsid w:val="00847B8A"/>
    <w:rsid w:val="0085018C"/>
    <w:rsid w:val="00872194"/>
    <w:rsid w:val="008774C2"/>
    <w:rsid w:val="00886838"/>
    <w:rsid w:val="008923C7"/>
    <w:rsid w:val="008A3158"/>
    <w:rsid w:val="008B73B1"/>
    <w:rsid w:val="008E3607"/>
    <w:rsid w:val="008F2108"/>
    <w:rsid w:val="008F7C95"/>
    <w:rsid w:val="009013F9"/>
    <w:rsid w:val="00901C4D"/>
    <w:rsid w:val="00912868"/>
    <w:rsid w:val="00941971"/>
    <w:rsid w:val="00941A4C"/>
    <w:rsid w:val="00944D29"/>
    <w:rsid w:val="0095198F"/>
    <w:rsid w:val="00951F0E"/>
    <w:rsid w:val="009538B3"/>
    <w:rsid w:val="00955251"/>
    <w:rsid w:val="009672D4"/>
    <w:rsid w:val="009A4EC2"/>
    <w:rsid w:val="009B190B"/>
    <w:rsid w:val="009B522E"/>
    <w:rsid w:val="009B76D2"/>
    <w:rsid w:val="009D0B45"/>
    <w:rsid w:val="009D262B"/>
    <w:rsid w:val="009D57F7"/>
    <w:rsid w:val="009E145E"/>
    <w:rsid w:val="009E7948"/>
    <w:rsid w:val="009F6091"/>
    <w:rsid w:val="009F63F4"/>
    <w:rsid w:val="00A0436D"/>
    <w:rsid w:val="00A058B4"/>
    <w:rsid w:val="00A23C2C"/>
    <w:rsid w:val="00A252E5"/>
    <w:rsid w:val="00A463AE"/>
    <w:rsid w:val="00A61F4F"/>
    <w:rsid w:val="00A70204"/>
    <w:rsid w:val="00A71271"/>
    <w:rsid w:val="00A715E3"/>
    <w:rsid w:val="00A74959"/>
    <w:rsid w:val="00A83BC3"/>
    <w:rsid w:val="00A845FF"/>
    <w:rsid w:val="00A93E62"/>
    <w:rsid w:val="00A964CF"/>
    <w:rsid w:val="00AA214B"/>
    <w:rsid w:val="00AA50DE"/>
    <w:rsid w:val="00AC08BA"/>
    <w:rsid w:val="00AC4B2F"/>
    <w:rsid w:val="00AD0605"/>
    <w:rsid w:val="00AD435D"/>
    <w:rsid w:val="00AE5248"/>
    <w:rsid w:val="00AF3BE6"/>
    <w:rsid w:val="00B06C5E"/>
    <w:rsid w:val="00B13707"/>
    <w:rsid w:val="00B302CE"/>
    <w:rsid w:val="00B44A17"/>
    <w:rsid w:val="00B454B7"/>
    <w:rsid w:val="00B60569"/>
    <w:rsid w:val="00B640E6"/>
    <w:rsid w:val="00B65683"/>
    <w:rsid w:val="00B94611"/>
    <w:rsid w:val="00BA409E"/>
    <w:rsid w:val="00BB4358"/>
    <w:rsid w:val="00BB4D1C"/>
    <w:rsid w:val="00BC6239"/>
    <w:rsid w:val="00BD36FE"/>
    <w:rsid w:val="00BD480B"/>
    <w:rsid w:val="00BF23C9"/>
    <w:rsid w:val="00C00FBC"/>
    <w:rsid w:val="00C0448A"/>
    <w:rsid w:val="00C1280C"/>
    <w:rsid w:val="00C1633A"/>
    <w:rsid w:val="00C174BF"/>
    <w:rsid w:val="00C205EF"/>
    <w:rsid w:val="00C21746"/>
    <w:rsid w:val="00C23C76"/>
    <w:rsid w:val="00C31DB1"/>
    <w:rsid w:val="00C65F9A"/>
    <w:rsid w:val="00C7229D"/>
    <w:rsid w:val="00C72346"/>
    <w:rsid w:val="00C8782C"/>
    <w:rsid w:val="00C9080B"/>
    <w:rsid w:val="00C951AE"/>
    <w:rsid w:val="00CA30AE"/>
    <w:rsid w:val="00CA71D7"/>
    <w:rsid w:val="00CB25D6"/>
    <w:rsid w:val="00CE2758"/>
    <w:rsid w:val="00CE3335"/>
    <w:rsid w:val="00CE3AC3"/>
    <w:rsid w:val="00CF2337"/>
    <w:rsid w:val="00CF259E"/>
    <w:rsid w:val="00D019C5"/>
    <w:rsid w:val="00D03950"/>
    <w:rsid w:val="00D10DA0"/>
    <w:rsid w:val="00D11F01"/>
    <w:rsid w:val="00D14239"/>
    <w:rsid w:val="00D17EA3"/>
    <w:rsid w:val="00D339B8"/>
    <w:rsid w:val="00D35BEF"/>
    <w:rsid w:val="00D431CF"/>
    <w:rsid w:val="00D43AC6"/>
    <w:rsid w:val="00D62F25"/>
    <w:rsid w:val="00D83832"/>
    <w:rsid w:val="00D86E40"/>
    <w:rsid w:val="00D928EF"/>
    <w:rsid w:val="00D94A4F"/>
    <w:rsid w:val="00DB1DDD"/>
    <w:rsid w:val="00DB3D7C"/>
    <w:rsid w:val="00DC642F"/>
    <w:rsid w:val="00E053BC"/>
    <w:rsid w:val="00E11FAA"/>
    <w:rsid w:val="00E13D3A"/>
    <w:rsid w:val="00E16B3A"/>
    <w:rsid w:val="00E20C5A"/>
    <w:rsid w:val="00E22154"/>
    <w:rsid w:val="00E53D50"/>
    <w:rsid w:val="00E54056"/>
    <w:rsid w:val="00E563DE"/>
    <w:rsid w:val="00E566E2"/>
    <w:rsid w:val="00E80336"/>
    <w:rsid w:val="00E81D41"/>
    <w:rsid w:val="00E82B77"/>
    <w:rsid w:val="00EB7EE7"/>
    <w:rsid w:val="00EC73BD"/>
    <w:rsid w:val="00ED0685"/>
    <w:rsid w:val="00EE12E7"/>
    <w:rsid w:val="00EE285C"/>
    <w:rsid w:val="00EF7BAE"/>
    <w:rsid w:val="00F00B2E"/>
    <w:rsid w:val="00F00E34"/>
    <w:rsid w:val="00F021F6"/>
    <w:rsid w:val="00F025B4"/>
    <w:rsid w:val="00F12BF3"/>
    <w:rsid w:val="00F36E92"/>
    <w:rsid w:val="00F56967"/>
    <w:rsid w:val="00F571CA"/>
    <w:rsid w:val="00F63381"/>
    <w:rsid w:val="00F86006"/>
    <w:rsid w:val="00F93298"/>
    <w:rsid w:val="00F9608D"/>
    <w:rsid w:val="00FA7F58"/>
    <w:rsid w:val="00FC45C6"/>
    <w:rsid w:val="00FC6E6E"/>
    <w:rsid w:val="00FD364C"/>
    <w:rsid w:val="00FD3E03"/>
    <w:rsid w:val="00FD6075"/>
    <w:rsid w:val="00FE178E"/>
    <w:rsid w:val="00FE2104"/>
    <w:rsid w:val="00FE287A"/>
    <w:rsid w:val="00FE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49D86E"/>
  <w15:chartTrackingRefBased/>
  <w15:docId w15:val="{18462298-CB0D-46C6-B0D3-6D09AE12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BodyText"/>
    <w:link w:val="Heading1Char"/>
    <w:qFormat/>
    <w:rsid w:val="00400A5A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rsid w:val="001D5854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D5854"/>
    <w:pPr>
      <w:spacing w:line="480" w:lineRule="auto"/>
      <w:ind w:firstLine="540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link w:val="Heading1"/>
    <w:rsid w:val="001D5854"/>
    <w:rPr>
      <w:sz w:val="24"/>
      <w:lang w:val="en-US" w:eastAsia="en-US" w:bidi="ar-S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Normal"/>
    <w:rsid w:val="001D5854"/>
    <w:pPr>
      <w:numPr>
        <w:numId w:val="12"/>
      </w:numPr>
      <w:spacing w:line="480" w:lineRule="auto"/>
    </w:pPr>
    <w:rPr>
      <w:rFonts w:ascii="Times New Roman" w:hAnsi="Times New Roman"/>
    </w:rPr>
  </w:style>
  <w:style w:type="character" w:customStyle="1" w:styleId="BodyTextChar">
    <w:name w:val="Body Text Char"/>
    <w:link w:val="BodyText"/>
    <w:rsid w:val="001D5854"/>
    <w:rPr>
      <w:sz w:val="24"/>
      <w:lang w:val="en-US" w:eastAsia="en-US" w:bidi="ar-SA"/>
    </w:rPr>
  </w:style>
  <w:style w:type="paragraph" w:styleId="BlockText">
    <w:name w:val="Block Text"/>
    <w:basedOn w:val="BodyText"/>
    <w:link w:val="BlockTextChar"/>
    <w:rsid w:val="00DB3D7C"/>
    <w:pPr>
      <w:ind w:firstLine="0"/>
    </w:pPr>
  </w:style>
  <w:style w:type="paragraph" w:customStyle="1" w:styleId="Quotation">
    <w:name w:val="Quotation"/>
    <w:basedOn w:val="BodyText"/>
    <w:rsid w:val="00FA7F58"/>
    <w:pPr>
      <w:ind w:left="547" w:firstLine="0"/>
    </w:pPr>
  </w:style>
  <w:style w:type="character" w:customStyle="1" w:styleId="BlockTextChar">
    <w:name w:val="Block Text Char"/>
    <w:link w:val="BlockText"/>
    <w:rsid w:val="00FA7F58"/>
    <w:rPr>
      <w:sz w:val="24"/>
      <w:lang w:val="en-US" w:eastAsia="en-US" w:bidi="ar-SA"/>
    </w:rPr>
  </w:style>
  <w:style w:type="paragraph" w:customStyle="1" w:styleId="Reference">
    <w:name w:val="Reference"/>
    <w:basedOn w:val="BodyText"/>
    <w:rsid w:val="00F00B2E"/>
    <w:pPr>
      <w:ind w:left="547" w:hanging="547"/>
    </w:pPr>
  </w:style>
  <w:style w:type="character" w:customStyle="1" w:styleId="HeaderChar">
    <w:name w:val="Header Char"/>
    <w:link w:val="Header"/>
    <w:uiPriority w:val="99"/>
    <w:rsid w:val="003C763C"/>
    <w:rPr>
      <w:rFonts w:ascii="Times New Roman" w:hAnsi="Times New Roman"/>
      <w:sz w:val="24"/>
    </w:rPr>
  </w:style>
  <w:style w:type="character" w:styleId="UnresolvedMention">
    <w:name w:val="Unresolved Mention"/>
    <w:uiPriority w:val="99"/>
    <w:semiHidden/>
    <w:unhideWhenUsed/>
    <w:rsid w:val="00E05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atlassian.com/software/jira/guides/use-cases/what-is-jira-used-for#Jira-for-requirements-&amp;-test-case-managemen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teran\AppData\Roaming\Microsoft\Templates\APA%20paper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0E29D42338494B9D88936EC24BB4F5" ma:contentTypeVersion="4" ma:contentTypeDescription="Create a new document." ma:contentTypeScope="" ma:versionID="82d50b5b8e5b3f16f4b64c050d1c3010">
  <xsd:schema xmlns:xsd="http://www.w3.org/2001/XMLSchema" xmlns:xs="http://www.w3.org/2001/XMLSchema" xmlns:p="http://schemas.microsoft.com/office/2006/metadata/properties" xmlns:ns3="d5cc5d07-3c2d-429b-99ac-2a54decd1d2e" targetNamespace="http://schemas.microsoft.com/office/2006/metadata/properties" ma:root="true" ma:fieldsID="a8feb141721a9ed0416e5ae1f5b99511" ns3:_="">
    <xsd:import namespace="d5cc5d07-3c2d-429b-99ac-2a54decd1d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c5d07-3c2d-429b-99ac-2a54decd1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1FF50D-B278-4CFC-8CA8-8B7BE300ED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c5d07-3c2d-429b-99ac-2a54decd1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F1503F-EB72-456A-BA75-A22623A6C5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05E5A5-36B6-44F2-8E4B-2B67E37332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paper format</Template>
  <TotalTime>17</TotalTime>
  <Pages>6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vanguard university</Company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veteran</dc:creator>
  <cp:keywords/>
  <dc:description/>
  <cp:lastModifiedBy>Rowe, Scott</cp:lastModifiedBy>
  <cp:revision>5</cp:revision>
  <cp:lastPrinted>2002-05-11T20:16:00Z</cp:lastPrinted>
  <dcterms:created xsi:type="dcterms:W3CDTF">2022-08-13T04:57:00Z</dcterms:created>
  <dcterms:modified xsi:type="dcterms:W3CDTF">2022-08-18T01:58:00Z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TC100763231033</vt:lpwstr>
  </property>
  <property fmtid="{D5CDD505-2E9C-101B-9397-08002B2CF9AE}" pid="3" name="ContentTypeId">
    <vt:lpwstr>0x010100D30E29D42338494B9D88936EC24BB4F5</vt:lpwstr>
  </property>
</Properties>
</file>